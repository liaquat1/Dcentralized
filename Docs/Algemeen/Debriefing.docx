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9A2" w:rsidRPr="00E648AB" w:rsidRDefault="00E648AB" w:rsidP="00E648AB">
      <w:pPr>
        <w:pStyle w:val="Kop2"/>
      </w:pPr>
      <w:r w:rsidRPr="00E648AB">
        <w:t>Debriefing</w:t>
      </w:r>
    </w:p>
    <w:p w:rsidR="00E648AB" w:rsidRDefault="00E648AB" w:rsidP="00E648AB">
      <w:proofErr w:type="spellStart"/>
      <w:r>
        <w:t>dCentralize</w:t>
      </w:r>
      <w:proofErr w:type="spellEnd"/>
      <w:r>
        <w:t xml:space="preserve"> heeft een platform verzonnen waar werknemers zelf kunnen bepalen welke opd</w:t>
      </w:r>
      <w:bookmarkStart w:id="0" w:name="_GoBack"/>
      <w:bookmarkEnd w:id="0"/>
      <w:r>
        <w:t xml:space="preserve">rachten ze willen maken en wanneer ze dat willen doen. Zo wilt </w:t>
      </w:r>
      <w:proofErr w:type="spellStart"/>
      <w:r>
        <w:t>dCentralize</w:t>
      </w:r>
      <w:proofErr w:type="spellEnd"/>
      <w:r>
        <w:t xml:space="preserve"> ervoor zorgen dat je zelf kan bepalen waar je werkt. Dit zorgt ervoor dat veel werknemers niet verveeld zullen raken van elke dag hetzelfde doen.</w:t>
      </w:r>
    </w:p>
    <w:p w:rsidR="00E648AB" w:rsidRDefault="00E648AB" w:rsidP="00E648AB"/>
    <w:p w:rsidR="00E648AB" w:rsidRDefault="00E648AB" w:rsidP="00E648AB">
      <w:r>
        <w:t>Het platform is gericht voor mensen die werken in de ICT, op het platform kan je zelf bepalen wat voor opdrachten je wilt doen en daar krijg je dan punten voor. Die punten kun je dan uiteindelijk inruilen voor salaris of voor een andere prijs. Verder kunnen mensen zelf bepalen of ze als freelancer willen werken of voor een vast salaris. Met een vast salaris zou de gebruiker een bepaalde hoeveelheid opdrachten moeten maken binnen een maand om zo zijn salaris te verdienen.</w:t>
      </w:r>
    </w:p>
    <w:p w:rsidR="00E648AB" w:rsidRDefault="00E648AB" w:rsidP="00E648AB"/>
    <w:p w:rsidR="00E648AB" w:rsidRDefault="00E648AB" w:rsidP="00E648AB">
      <w:r>
        <w:t>Opdrachten hebben ook een moeilijkheidsgraad. Werknemers kunnen dus geen opdrachten aannemen die te moeilijk zijn voor hun kennis. Een werknemer kan dan kiezen om een cursus te volgen om zo toch de opdrachten te kunnen maken.</w:t>
      </w:r>
    </w:p>
    <w:p w:rsidR="00E648AB" w:rsidRDefault="00E648AB" w:rsidP="00E648AB"/>
    <w:p w:rsidR="00E648AB" w:rsidRDefault="00E648AB" w:rsidP="00E648AB">
      <w:r>
        <w:t>Verder zal er ook iets van een check komen om ervoor te zorgen dat mensen niet iets schrijven, afgekeurd wordt, en dan alsnog gebruikt wordt door het bedrijf.</w:t>
      </w:r>
    </w:p>
    <w:p w:rsidR="00E648AB" w:rsidRDefault="00E648AB" w:rsidP="00E648AB"/>
    <w:p w:rsidR="00E648AB" w:rsidRDefault="00E648AB" w:rsidP="00E648AB">
      <w:r>
        <w:t xml:space="preserve">Het is lastig om veel mensen aan te trekken om dit platform in het begin te gebruiken. Vaak zijn mensen sceptisch over het idee en weten niet of het wel echt betrouwbaar is. Misschien mis je wel opeens je salaris aan het einde van de maand, wat nou als bedrijven toch niet gecheckt worden en je code wordt gestolen en je krijgt er niks voor. </w:t>
      </w:r>
    </w:p>
    <w:p w:rsidR="00E648AB" w:rsidRDefault="00E648AB" w:rsidP="00E648AB"/>
    <w:p w:rsidR="00E648AB" w:rsidRPr="009A70A6" w:rsidRDefault="00E648AB" w:rsidP="00E648AB">
      <w:r>
        <w:t>Wij hebben dus de opdracht gekregen om een manier te verzinnen om toch werknemers in de ICT te verleiden om het platform uit te proberen. Zo kunnen mensen even kijken wat ze vinden van het platform en of ze er mee door willen gaan.</w:t>
      </w:r>
    </w:p>
    <w:p w:rsidR="00E648AB" w:rsidRPr="00E648AB" w:rsidRDefault="00E648AB" w:rsidP="00E648AB"/>
    <w:sectPr w:rsidR="00E648AB" w:rsidRPr="00E64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AB"/>
    <w:rsid w:val="000727F9"/>
    <w:rsid w:val="000C1C3D"/>
    <w:rsid w:val="002A4692"/>
    <w:rsid w:val="00326F53"/>
    <w:rsid w:val="004909EB"/>
    <w:rsid w:val="005829A2"/>
    <w:rsid w:val="005C4E59"/>
    <w:rsid w:val="006D1E95"/>
    <w:rsid w:val="00A571C9"/>
    <w:rsid w:val="00AA6E68"/>
    <w:rsid w:val="00BF2A01"/>
    <w:rsid w:val="00E3786A"/>
    <w:rsid w:val="00E648AB"/>
    <w:rsid w:val="00FD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64C8"/>
  <w15:chartTrackingRefBased/>
  <w15:docId w15:val="{98F0F18F-1C8C-465D-B795-D60D8B24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4E59"/>
    <w:pPr>
      <w:spacing w:after="0"/>
    </w:pPr>
    <w:rPr>
      <w:rFonts w:ascii="Roboto" w:hAnsi="Roboto"/>
      <w:lang w:val="nl-NL"/>
    </w:rPr>
  </w:style>
  <w:style w:type="paragraph" w:styleId="Kop1">
    <w:name w:val="heading 1"/>
    <w:basedOn w:val="Standaard"/>
    <w:next w:val="Standaard"/>
    <w:link w:val="Kop1Char"/>
    <w:uiPriority w:val="9"/>
    <w:qFormat/>
    <w:rsid w:val="00326F53"/>
    <w:pPr>
      <w:keepNext/>
      <w:keepLines/>
      <w:spacing w:after="240"/>
      <w:outlineLvl w:val="0"/>
    </w:pPr>
    <w:rPr>
      <w:rFonts w:eastAsiaTheme="majorEastAsia" w:cstheme="majorBidi"/>
      <w:color w:val="607D8B"/>
      <w:sz w:val="40"/>
      <w:szCs w:val="32"/>
    </w:rPr>
  </w:style>
  <w:style w:type="paragraph" w:styleId="Kop2">
    <w:name w:val="heading 2"/>
    <w:basedOn w:val="Standaard"/>
    <w:next w:val="Standaard"/>
    <w:link w:val="Kop2Char"/>
    <w:uiPriority w:val="9"/>
    <w:unhideWhenUsed/>
    <w:qFormat/>
    <w:rsid w:val="00326F53"/>
    <w:pPr>
      <w:keepNext/>
      <w:keepLines/>
      <w:spacing w:before="40"/>
      <w:outlineLvl w:val="1"/>
    </w:pPr>
    <w:rPr>
      <w:rFonts w:eastAsiaTheme="majorEastAsia" w:cstheme="majorBidi"/>
      <w:color w:val="607D8B"/>
      <w:sz w:val="26"/>
      <w:szCs w:val="26"/>
    </w:rPr>
  </w:style>
  <w:style w:type="paragraph" w:styleId="Kop3">
    <w:name w:val="heading 3"/>
    <w:basedOn w:val="Standaard"/>
    <w:next w:val="Standaard"/>
    <w:link w:val="Kop3Char"/>
    <w:uiPriority w:val="9"/>
    <w:unhideWhenUsed/>
    <w:qFormat/>
    <w:rsid w:val="00326F53"/>
    <w:pPr>
      <w:keepNext/>
      <w:keepLines/>
      <w:spacing w:before="40"/>
      <w:outlineLvl w:val="2"/>
    </w:pPr>
    <w:rPr>
      <w:rFonts w:eastAsiaTheme="majorEastAsia" w:cstheme="majorBidi"/>
      <w:color w:val="607D8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6F53"/>
    <w:rPr>
      <w:rFonts w:ascii="Roboto" w:eastAsiaTheme="majorEastAsia" w:hAnsi="Roboto" w:cstheme="majorBidi"/>
      <w:color w:val="607D8B"/>
      <w:sz w:val="40"/>
      <w:szCs w:val="32"/>
      <w:lang w:val="nl-NL"/>
    </w:rPr>
  </w:style>
  <w:style w:type="character" w:customStyle="1" w:styleId="Kop2Char">
    <w:name w:val="Kop 2 Char"/>
    <w:basedOn w:val="Standaardalinea-lettertype"/>
    <w:link w:val="Kop2"/>
    <w:uiPriority w:val="9"/>
    <w:rsid w:val="00326F53"/>
    <w:rPr>
      <w:rFonts w:ascii="Roboto" w:eastAsiaTheme="majorEastAsia" w:hAnsi="Roboto" w:cstheme="majorBidi"/>
      <w:color w:val="607D8B"/>
      <w:sz w:val="26"/>
      <w:szCs w:val="26"/>
      <w:lang w:val="nl-NL"/>
    </w:rPr>
  </w:style>
  <w:style w:type="paragraph" w:styleId="Titel">
    <w:name w:val="Title"/>
    <w:basedOn w:val="Standaard"/>
    <w:next w:val="Standaard"/>
    <w:link w:val="TitelChar"/>
    <w:uiPriority w:val="10"/>
    <w:qFormat/>
    <w:rsid w:val="000C1C3D"/>
    <w:pPr>
      <w:pBdr>
        <w:bottom w:val="single" w:sz="6" w:space="1" w:color="607D8B"/>
      </w:pBdr>
      <w:spacing w:line="240" w:lineRule="auto"/>
      <w:contextualSpacing/>
      <w:jc w:val="center"/>
    </w:pPr>
    <w:rPr>
      <w:rFonts w:eastAsiaTheme="majorEastAsia" w:cstheme="majorBidi"/>
      <w:color w:val="607D8B"/>
      <w:spacing w:val="-10"/>
      <w:kern w:val="28"/>
      <w:sz w:val="72"/>
      <w:szCs w:val="56"/>
    </w:rPr>
  </w:style>
  <w:style w:type="character" w:customStyle="1" w:styleId="TitelChar">
    <w:name w:val="Titel Char"/>
    <w:basedOn w:val="Standaardalinea-lettertype"/>
    <w:link w:val="Titel"/>
    <w:uiPriority w:val="10"/>
    <w:rsid w:val="000C1C3D"/>
    <w:rPr>
      <w:rFonts w:ascii="Roboto" w:eastAsiaTheme="majorEastAsia" w:hAnsi="Roboto" w:cstheme="majorBidi"/>
      <w:color w:val="607D8B"/>
      <w:spacing w:val="-10"/>
      <w:kern w:val="28"/>
      <w:sz w:val="72"/>
      <w:szCs w:val="56"/>
      <w:lang w:val="nl-NL"/>
    </w:rPr>
  </w:style>
  <w:style w:type="paragraph" w:styleId="Ondertitel">
    <w:name w:val="Subtitle"/>
    <w:basedOn w:val="Standaard"/>
    <w:next w:val="Standaard"/>
    <w:link w:val="OndertitelChar"/>
    <w:uiPriority w:val="11"/>
    <w:qFormat/>
    <w:rsid w:val="005829A2"/>
    <w:pPr>
      <w:numPr>
        <w:ilvl w:val="1"/>
      </w:numPr>
      <w:spacing w:before="160" w:after="160"/>
      <w:jc w:val="center"/>
    </w:pPr>
    <w:rPr>
      <w:rFonts w:eastAsiaTheme="minorEastAsia"/>
      <w:color w:val="5A5A5A" w:themeColor="text1" w:themeTint="A5"/>
      <w:spacing w:val="15"/>
      <w:sz w:val="32"/>
    </w:rPr>
  </w:style>
  <w:style w:type="character" w:customStyle="1" w:styleId="OndertitelChar">
    <w:name w:val="Ondertitel Char"/>
    <w:basedOn w:val="Standaardalinea-lettertype"/>
    <w:link w:val="Ondertitel"/>
    <w:uiPriority w:val="11"/>
    <w:rsid w:val="005829A2"/>
    <w:rPr>
      <w:rFonts w:ascii="Roboto" w:eastAsiaTheme="minorEastAsia" w:hAnsi="Roboto"/>
      <w:color w:val="5A5A5A" w:themeColor="text1" w:themeTint="A5"/>
      <w:spacing w:val="15"/>
      <w:sz w:val="32"/>
    </w:rPr>
  </w:style>
  <w:style w:type="character" w:styleId="Subtielebenadrukking">
    <w:name w:val="Subtle Emphasis"/>
    <w:basedOn w:val="Standaardalinea-lettertype"/>
    <w:uiPriority w:val="19"/>
    <w:rsid w:val="005829A2"/>
    <w:rPr>
      <w:i/>
      <w:iCs/>
      <w:color w:val="404040" w:themeColor="text1" w:themeTint="BF"/>
    </w:rPr>
  </w:style>
  <w:style w:type="character" w:customStyle="1" w:styleId="Kop3Char">
    <w:name w:val="Kop 3 Char"/>
    <w:basedOn w:val="Standaardalinea-lettertype"/>
    <w:link w:val="Kop3"/>
    <w:uiPriority w:val="9"/>
    <w:rsid w:val="00326F53"/>
    <w:rPr>
      <w:rFonts w:ascii="Roboto" w:eastAsiaTheme="majorEastAsia" w:hAnsi="Roboto" w:cstheme="majorBidi"/>
      <w:color w:val="607D8B"/>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de%20Wildt\Development\SmartMobile\Dcentralized\Docs\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0</TotalTime>
  <Pages>1</Pages>
  <Words>270</Words>
  <Characters>1490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Blue Grey</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Debriefing</dc:title>
  <dc:subject/>
  <dc:creator>Tom de Wildt</dc:creator>
  <cp:keywords/>
  <dc:description/>
  <cp:lastModifiedBy>Wildt,Tom T.L. de</cp:lastModifiedBy>
  <cp:revision>1</cp:revision>
  <dcterms:created xsi:type="dcterms:W3CDTF">2017-11-16T11:05:00Z</dcterms:created>
  <dcterms:modified xsi:type="dcterms:W3CDTF">2017-11-16T11:06:00Z</dcterms:modified>
</cp:coreProperties>
</file>